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>{{ phone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EndPr/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1397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15C17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6269A8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6269A8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6269A8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6269A8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6269A8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6269A8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6269A8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6269A8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Adrian Ponce</cp:lastModifiedBy>
  <cp:revision>2</cp:revision>
  <dcterms:created xsi:type="dcterms:W3CDTF">2023-02-23T08:10:00Z</dcterms:created>
  <dcterms:modified xsi:type="dcterms:W3CDTF">2023-02-23T08:10:00Z</dcterms:modified>
  <cp:category/>
  <cp:version/>
</cp:coreProperties>
</file>